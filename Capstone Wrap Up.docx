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2310C" w14:textId="28252F96" w:rsidR="007C40C7" w:rsidRDefault="000F3C72" w:rsidP="007C40C7">
      <w:pPr>
        <w:pBdr>
          <w:bottom w:val="single" w:sz="4" w:space="1" w:color="auto"/>
        </w:pBdr>
        <w:tabs>
          <w:tab w:val="left" w:pos="2129"/>
        </w:tabs>
        <w:spacing w:after="120"/>
        <w:ind w:left="-630"/>
        <w:rPr>
          <w:rFonts w:ascii="Taub Sans" w:hAnsi="Taub Sans"/>
          <w:b/>
          <w:bCs/>
          <w:sz w:val="32"/>
          <w:szCs w:val="32"/>
        </w:rPr>
      </w:pPr>
      <w:r>
        <w:rPr>
          <w:rFonts w:ascii="Taub Sans" w:hAnsi="Taub Sans"/>
          <w:b/>
          <w:bCs/>
          <w:sz w:val="32"/>
          <w:szCs w:val="32"/>
        </w:rPr>
        <w:t xml:space="preserve">Capstone Wrap Up – </w:t>
      </w:r>
      <w:r w:rsidR="00562F6C">
        <w:rPr>
          <w:rFonts w:ascii="Taub Sans" w:hAnsi="Taub Sans"/>
          <w:b/>
          <w:bCs/>
          <w:sz w:val="32"/>
          <w:szCs w:val="32"/>
        </w:rPr>
        <w:t>{Your Name}</w:t>
      </w:r>
    </w:p>
    <w:p w14:paraId="210DB05E" w14:textId="3B009F7B" w:rsidR="00B63A07" w:rsidRPr="007C40C7" w:rsidRDefault="007C40C7" w:rsidP="007C40C7">
      <w:pPr>
        <w:pBdr>
          <w:bottom w:val="single" w:sz="4" w:space="1" w:color="auto"/>
        </w:pBdr>
        <w:tabs>
          <w:tab w:val="left" w:pos="2129"/>
        </w:tabs>
        <w:spacing w:after="120"/>
        <w:ind w:left="-630"/>
        <w:rPr>
          <w:rFonts w:ascii="Taub Sans" w:hAnsi="Taub Sans"/>
          <w:b/>
          <w:bCs/>
          <w:sz w:val="32"/>
          <w:szCs w:val="32"/>
        </w:rPr>
      </w:pPr>
      <w:r>
        <w:rPr>
          <w:rFonts w:ascii="Taub Sans" w:hAnsi="Taub Sans"/>
          <w:b/>
          <w:bCs/>
          <w:sz w:val="32"/>
          <w:szCs w:val="32"/>
        </w:rPr>
        <w:br/>
      </w:r>
      <w:r w:rsidR="00E64938" w:rsidRPr="00E64938">
        <w:rPr>
          <w:rFonts w:ascii="Taub Sans" w:hAnsi="Taub Sans"/>
          <w:b/>
          <w:bCs/>
          <w:sz w:val="28"/>
          <w:szCs w:val="28"/>
        </w:rPr>
        <w:t>Application Overview</w:t>
      </w:r>
    </w:p>
    <w:p w14:paraId="4EC0A5A3" w14:textId="2CAEA64F" w:rsidR="00B63A07" w:rsidRPr="00843BAE" w:rsidRDefault="00B63A07" w:rsidP="00B63A07">
      <w:pPr>
        <w:tabs>
          <w:tab w:val="left" w:pos="2129"/>
        </w:tabs>
        <w:rPr>
          <w:rFonts w:ascii="Taub Sans" w:hAnsi="Taub Sans"/>
          <w:u w:val="single"/>
        </w:rPr>
      </w:pPr>
    </w:p>
    <w:p w14:paraId="4B183142" w14:textId="77777777" w:rsidR="0022280D" w:rsidRDefault="005163C7" w:rsidP="0022280D">
      <w:pPr>
        <w:tabs>
          <w:tab w:val="left" w:pos="2129"/>
        </w:tabs>
        <w:ind w:left="-630"/>
        <w:rPr>
          <w:rFonts w:ascii="Taub Sans" w:hAnsi="Taub Sans"/>
          <w:u w:val="single"/>
        </w:rPr>
      </w:pPr>
      <w:r w:rsidRPr="00843BAE">
        <w:rPr>
          <w:rFonts w:ascii="Taub Sans" w:hAnsi="Taub Sans"/>
          <w:u w:val="single"/>
        </w:rPr>
        <w:t>Problem Statement</w:t>
      </w:r>
    </w:p>
    <w:p w14:paraId="2560D8F1" w14:textId="130BE9E2" w:rsidR="00861FD1" w:rsidRPr="0022280D" w:rsidRDefault="003C0247" w:rsidP="0022280D">
      <w:pPr>
        <w:tabs>
          <w:tab w:val="left" w:pos="2129"/>
        </w:tabs>
        <w:ind w:left="-630"/>
        <w:rPr>
          <w:rFonts w:ascii="Taub Sans" w:hAnsi="Taub Sans"/>
          <w:u w:val="single"/>
        </w:rPr>
      </w:pPr>
      <w:r>
        <w:rPr>
          <w:rFonts w:ascii="Taub Sans" w:hAnsi="Taub Sans"/>
          <w:sz w:val="22"/>
          <w:szCs w:val="22"/>
        </w:rPr>
        <w:t>Large periods of time are spent recruiting the right candidate for the right role</w:t>
      </w:r>
      <w:r w:rsidR="003E3970">
        <w:rPr>
          <w:rFonts w:ascii="Taub Sans" w:hAnsi="Taub Sans"/>
          <w:sz w:val="22"/>
          <w:szCs w:val="22"/>
        </w:rPr>
        <w:t xml:space="preserve">, with many recruitment tools not providing an intuitive and simple user experience. </w:t>
      </w:r>
      <w:r w:rsidR="00B70255">
        <w:rPr>
          <w:rFonts w:ascii="Taub Sans" w:hAnsi="Taub Sans"/>
          <w:sz w:val="22"/>
          <w:szCs w:val="22"/>
        </w:rPr>
        <w:t>Therefore, a</w:t>
      </w:r>
      <w:r w:rsidR="000E2878">
        <w:rPr>
          <w:rFonts w:ascii="Taub Sans" w:hAnsi="Taub Sans"/>
          <w:sz w:val="22"/>
          <w:szCs w:val="22"/>
        </w:rPr>
        <w:t>n end-to-end talent management</w:t>
      </w:r>
      <w:r w:rsidR="00B70255">
        <w:rPr>
          <w:rFonts w:ascii="Taub Sans" w:hAnsi="Taub Sans"/>
          <w:sz w:val="22"/>
          <w:szCs w:val="22"/>
        </w:rPr>
        <w:t xml:space="preserve"> solution is required that streamlines the recruitment process – from creating job listings</w:t>
      </w:r>
      <w:r w:rsidR="00757A7F">
        <w:rPr>
          <w:rFonts w:ascii="Taub Sans" w:hAnsi="Taub Sans"/>
          <w:sz w:val="22"/>
          <w:szCs w:val="22"/>
        </w:rPr>
        <w:t xml:space="preserve">, making applications and informing candidates. </w:t>
      </w:r>
    </w:p>
    <w:p w14:paraId="4F99626F" w14:textId="77777777" w:rsidR="005163C7" w:rsidRDefault="005163C7" w:rsidP="00E64938">
      <w:pPr>
        <w:tabs>
          <w:tab w:val="left" w:pos="2129"/>
        </w:tabs>
        <w:ind w:left="-630"/>
        <w:rPr>
          <w:rFonts w:ascii="Taub Sans" w:hAnsi="Taub Sans"/>
          <w:sz w:val="22"/>
          <w:szCs w:val="22"/>
        </w:rPr>
      </w:pPr>
    </w:p>
    <w:p w14:paraId="14EA4479" w14:textId="77777777" w:rsidR="00843BAE" w:rsidRDefault="005163C7" w:rsidP="00843BAE">
      <w:pPr>
        <w:tabs>
          <w:tab w:val="left" w:pos="2129"/>
        </w:tabs>
        <w:ind w:left="-630"/>
        <w:rPr>
          <w:rFonts w:ascii="Taub Sans" w:hAnsi="Taub Sans"/>
          <w:u w:val="single"/>
        </w:rPr>
      </w:pPr>
      <w:r w:rsidRPr="00843BAE">
        <w:rPr>
          <w:rFonts w:ascii="Taub Sans" w:hAnsi="Taub Sans"/>
          <w:u w:val="single"/>
        </w:rPr>
        <w:t>Tech Stack</w:t>
      </w:r>
    </w:p>
    <w:p w14:paraId="590B6D29" w14:textId="05D7208D" w:rsidR="00843BAE" w:rsidRPr="00843BAE" w:rsidRDefault="00843BAE" w:rsidP="00843BAE">
      <w:pPr>
        <w:pStyle w:val="ListParagraph"/>
        <w:numPr>
          <w:ilvl w:val="0"/>
          <w:numId w:val="2"/>
        </w:numPr>
        <w:tabs>
          <w:tab w:val="left" w:pos="2129"/>
        </w:tabs>
        <w:rPr>
          <w:rFonts w:ascii="Taub Sans" w:hAnsi="Taub Sans"/>
          <w:u w:val="single"/>
        </w:rPr>
      </w:pPr>
      <w:r w:rsidRPr="00843BAE">
        <w:rPr>
          <w:rFonts w:ascii="Taub Sans" w:hAnsi="Taub Sans"/>
          <w:sz w:val="22"/>
          <w:szCs w:val="22"/>
        </w:rPr>
        <w:t>Front-End: React</w:t>
      </w:r>
      <w:r w:rsidR="00CD5AB3">
        <w:rPr>
          <w:rFonts w:ascii="Taub Sans" w:hAnsi="Taub Sans"/>
          <w:sz w:val="22"/>
          <w:szCs w:val="22"/>
        </w:rPr>
        <w:t>.</w:t>
      </w:r>
    </w:p>
    <w:p w14:paraId="1651E845" w14:textId="2B002BB0" w:rsidR="00843BAE" w:rsidRPr="00843BAE" w:rsidRDefault="00843BAE" w:rsidP="00843BAE">
      <w:pPr>
        <w:pStyle w:val="ListParagraph"/>
        <w:numPr>
          <w:ilvl w:val="0"/>
          <w:numId w:val="2"/>
        </w:numPr>
        <w:tabs>
          <w:tab w:val="left" w:pos="2129"/>
        </w:tabs>
        <w:rPr>
          <w:rFonts w:ascii="Taub Sans" w:hAnsi="Taub Sans"/>
          <w:sz w:val="22"/>
          <w:szCs w:val="22"/>
        </w:rPr>
      </w:pPr>
      <w:r w:rsidRPr="00843BAE">
        <w:rPr>
          <w:rFonts w:ascii="Taub Sans" w:hAnsi="Taub Sans"/>
          <w:sz w:val="22"/>
          <w:szCs w:val="22"/>
        </w:rPr>
        <w:t>Back-End: Java</w:t>
      </w:r>
      <w:r w:rsidR="00CD5AB3">
        <w:rPr>
          <w:rFonts w:ascii="Taub Sans" w:hAnsi="Taub Sans"/>
          <w:sz w:val="22"/>
          <w:szCs w:val="22"/>
        </w:rPr>
        <w:t xml:space="preserve">, Spring Boot and MySQL. </w:t>
      </w:r>
    </w:p>
    <w:p w14:paraId="3D8A019D" w14:textId="77777777" w:rsidR="005163C7" w:rsidRDefault="005163C7" w:rsidP="00E64938">
      <w:pPr>
        <w:tabs>
          <w:tab w:val="left" w:pos="2129"/>
        </w:tabs>
        <w:ind w:left="-630"/>
        <w:rPr>
          <w:rFonts w:ascii="Taub Sans" w:hAnsi="Taub Sans"/>
          <w:sz w:val="22"/>
          <w:szCs w:val="22"/>
        </w:rPr>
      </w:pPr>
    </w:p>
    <w:p w14:paraId="52BCB507" w14:textId="2856C20E" w:rsidR="005163C7" w:rsidRPr="00843BAE" w:rsidRDefault="005163C7" w:rsidP="00E64938">
      <w:pPr>
        <w:tabs>
          <w:tab w:val="left" w:pos="2129"/>
        </w:tabs>
        <w:ind w:left="-630"/>
        <w:rPr>
          <w:rFonts w:ascii="Taub Sans" w:hAnsi="Taub Sans"/>
          <w:u w:val="single"/>
        </w:rPr>
      </w:pPr>
      <w:r w:rsidRPr="00843BAE">
        <w:rPr>
          <w:rFonts w:ascii="Taub Sans" w:hAnsi="Taub Sans"/>
          <w:u w:val="single"/>
        </w:rPr>
        <w:t>Implemented Solution</w:t>
      </w:r>
    </w:p>
    <w:p w14:paraId="6EA55554" w14:textId="77777777" w:rsidR="00B63A07" w:rsidRDefault="00B63A07" w:rsidP="00E64938">
      <w:pPr>
        <w:tabs>
          <w:tab w:val="left" w:pos="2129"/>
        </w:tabs>
        <w:ind w:left="-630"/>
        <w:rPr>
          <w:rFonts w:ascii="Taub Sans" w:hAnsi="Taub Sans"/>
          <w:b/>
          <w:bCs/>
        </w:rPr>
      </w:pPr>
    </w:p>
    <w:p w14:paraId="00BDE536" w14:textId="5FBC1BB7" w:rsidR="00E64938" w:rsidRPr="00E64938" w:rsidRDefault="00521792" w:rsidP="000F3C72">
      <w:pPr>
        <w:pBdr>
          <w:bottom w:val="single" w:sz="4" w:space="1" w:color="auto"/>
        </w:pBdr>
        <w:tabs>
          <w:tab w:val="left" w:pos="2129"/>
        </w:tabs>
        <w:spacing w:after="120"/>
        <w:ind w:left="-630"/>
        <w:rPr>
          <w:rFonts w:ascii="Taub Sans" w:hAnsi="Taub Sans"/>
          <w:b/>
          <w:bCs/>
          <w:sz w:val="28"/>
          <w:szCs w:val="28"/>
        </w:rPr>
      </w:pPr>
      <w:r>
        <w:rPr>
          <w:rFonts w:ascii="Taub Sans" w:hAnsi="Taub Sans"/>
          <w:b/>
          <w:bCs/>
          <w:sz w:val="28"/>
          <w:szCs w:val="28"/>
        </w:rPr>
        <w:t xml:space="preserve">Front-End </w:t>
      </w:r>
      <w:r w:rsidR="00E64938" w:rsidRPr="00E64938">
        <w:rPr>
          <w:rFonts w:ascii="Taub Sans" w:hAnsi="Taub Sans"/>
          <w:b/>
          <w:bCs/>
          <w:sz w:val="28"/>
          <w:szCs w:val="28"/>
        </w:rPr>
        <w:t>Status</w:t>
      </w:r>
    </w:p>
    <w:p w14:paraId="1ED7124A" w14:textId="77777777" w:rsidR="005163C7" w:rsidRDefault="005163C7" w:rsidP="00E64938">
      <w:pPr>
        <w:tabs>
          <w:tab w:val="left" w:pos="2129"/>
        </w:tabs>
        <w:ind w:left="-630"/>
        <w:rPr>
          <w:rFonts w:ascii="Taub Sans" w:hAnsi="Taub Sans"/>
          <w:sz w:val="22"/>
          <w:szCs w:val="22"/>
        </w:rPr>
      </w:pPr>
    </w:p>
    <w:p w14:paraId="38D89B78" w14:textId="235F6CA1" w:rsidR="00E64938" w:rsidRPr="00843BAE" w:rsidRDefault="00E64938" w:rsidP="00E64938">
      <w:pPr>
        <w:tabs>
          <w:tab w:val="left" w:pos="2129"/>
        </w:tabs>
        <w:ind w:left="-630"/>
        <w:rPr>
          <w:rFonts w:ascii="Taub Sans" w:hAnsi="Taub Sans"/>
          <w:u w:val="single"/>
        </w:rPr>
      </w:pPr>
      <w:r w:rsidRPr="00843BAE">
        <w:rPr>
          <w:rFonts w:ascii="Taub Sans" w:hAnsi="Taub Sans"/>
          <w:u w:val="single"/>
        </w:rPr>
        <w:t>Planned Features</w:t>
      </w:r>
    </w:p>
    <w:p w14:paraId="75EA960B" w14:textId="03BC8B29" w:rsidR="00E64938" w:rsidRPr="00B3081B" w:rsidRDefault="00827D83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b/>
          <w:bCs/>
          <w:sz w:val="22"/>
          <w:szCs w:val="22"/>
        </w:rPr>
      </w:pPr>
      <w:r w:rsidRPr="00B3081B">
        <w:rPr>
          <w:rFonts w:ascii="Taub Sans" w:hAnsi="Taub Sans"/>
          <w:sz w:val="22"/>
          <w:szCs w:val="22"/>
        </w:rPr>
        <w:t>App Component</w:t>
      </w:r>
    </w:p>
    <w:p w14:paraId="16240CBC" w14:textId="3D43AF65" w:rsidR="00827D83" w:rsidRPr="00B3081B" w:rsidRDefault="00827D83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b/>
          <w:bCs/>
          <w:sz w:val="22"/>
          <w:szCs w:val="22"/>
        </w:rPr>
      </w:pPr>
      <w:r w:rsidRPr="00B3081B">
        <w:rPr>
          <w:rFonts w:ascii="Taub Sans" w:hAnsi="Taub Sans"/>
          <w:sz w:val="22"/>
          <w:szCs w:val="22"/>
        </w:rPr>
        <w:t>Registration</w:t>
      </w:r>
    </w:p>
    <w:p w14:paraId="3F6FC18D" w14:textId="5EC9D1EE" w:rsidR="00827D83" w:rsidRPr="00B3081B" w:rsidRDefault="00827D83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b/>
          <w:bCs/>
          <w:sz w:val="22"/>
          <w:szCs w:val="22"/>
        </w:rPr>
      </w:pPr>
      <w:r w:rsidRPr="00B3081B">
        <w:rPr>
          <w:rFonts w:ascii="Taub Sans" w:hAnsi="Taub Sans"/>
          <w:sz w:val="22"/>
          <w:szCs w:val="22"/>
        </w:rPr>
        <w:t>Login</w:t>
      </w:r>
    </w:p>
    <w:p w14:paraId="0EA733E2" w14:textId="42C34CE0" w:rsidR="00827D83" w:rsidRPr="00B3081B" w:rsidRDefault="00827D83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b/>
          <w:bCs/>
          <w:sz w:val="22"/>
          <w:szCs w:val="22"/>
        </w:rPr>
      </w:pPr>
      <w:r w:rsidRPr="00B3081B">
        <w:rPr>
          <w:rFonts w:ascii="Taub Sans" w:hAnsi="Taub Sans"/>
          <w:sz w:val="22"/>
          <w:szCs w:val="22"/>
        </w:rPr>
        <w:t>Job Search</w:t>
      </w:r>
    </w:p>
    <w:p w14:paraId="2E99CB65" w14:textId="25182CFA" w:rsidR="00827D83" w:rsidRPr="00B3081B" w:rsidRDefault="00827D83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b/>
          <w:bCs/>
          <w:sz w:val="22"/>
          <w:szCs w:val="22"/>
        </w:rPr>
      </w:pPr>
      <w:r w:rsidRPr="00B3081B">
        <w:rPr>
          <w:rFonts w:ascii="Taub Sans" w:hAnsi="Taub Sans"/>
          <w:sz w:val="22"/>
          <w:szCs w:val="22"/>
        </w:rPr>
        <w:t>Hiring Manager Dashboard</w:t>
      </w:r>
    </w:p>
    <w:p w14:paraId="400329BB" w14:textId="75B57C8F" w:rsidR="00827D83" w:rsidRPr="00B3081B" w:rsidRDefault="00827D83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b/>
          <w:bCs/>
          <w:sz w:val="22"/>
          <w:szCs w:val="22"/>
        </w:rPr>
      </w:pPr>
      <w:r w:rsidRPr="00B3081B">
        <w:rPr>
          <w:rFonts w:ascii="Taub Sans" w:hAnsi="Taub Sans"/>
          <w:sz w:val="22"/>
          <w:szCs w:val="22"/>
        </w:rPr>
        <w:t>Job Listing Create / Edit</w:t>
      </w:r>
    </w:p>
    <w:p w14:paraId="7393A555" w14:textId="3ADEE5FA" w:rsidR="00827D83" w:rsidRPr="00B3081B" w:rsidRDefault="00827D83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b/>
          <w:bCs/>
          <w:sz w:val="22"/>
          <w:szCs w:val="22"/>
        </w:rPr>
      </w:pPr>
      <w:r w:rsidRPr="00B3081B">
        <w:rPr>
          <w:rFonts w:ascii="Taub Sans" w:hAnsi="Taub Sans"/>
          <w:sz w:val="22"/>
          <w:szCs w:val="22"/>
        </w:rPr>
        <w:t>Candidate Dashboard</w:t>
      </w:r>
    </w:p>
    <w:p w14:paraId="177FA0A6" w14:textId="075A6CB5" w:rsidR="00827D83" w:rsidRPr="00B3081B" w:rsidRDefault="00827D83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b/>
          <w:bCs/>
          <w:sz w:val="22"/>
          <w:szCs w:val="22"/>
        </w:rPr>
      </w:pPr>
      <w:r w:rsidRPr="00B3081B">
        <w:rPr>
          <w:rFonts w:ascii="Taub Sans" w:hAnsi="Taub Sans"/>
          <w:sz w:val="22"/>
          <w:szCs w:val="22"/>
        </w:rPr>
        <w:t>Job Application Create / Edit</w:t>
      </w:r>
    </w:p>
    <w:p w14:paraId="7F37F8CF" w14:textId="1485E933" w:rsidR="00827D83" w:rsidRPr="00B3081B" w:rsidRDefault="00827D83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b/>
          <w:bCs/>
          <w:sz w:val="22"/>
          <w:szCs w:val="22"/>
        </w:rPr>
      </w:pPr>
      <w:r w:rsidRPr="00B3081B">
        <w:rPr>
          <w:rFonts w:ascii="Taub Sans" w:hAnsi="Taub Sans"/>
          <w:sz w:val="22"/>
          <w:szCs w:val="22"/>
        </w:rPr>
        <w:t>Administrator Dashboard</w:t>
      </w:r>
    </w:p>
    <w:p w14:paraId="4736E635" w14:textId="6829602F" w:rsidR="00827D83" w:rsidRPr="00B3081B" w:rsidRDefault="00827D83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b/>
          <w:bCs/>
          <w:sz w:val="22"/>
          <w:szCs w:val="22"/>
        </w:rPr>
      </w:pPr>
      <w:r w:rsidRPr="00B3081B">
        <w:rPr>
          <w:rFonts w:ascii="Taub Sans" w:hAnsi="Taub Sans"/>
          <w:sz w:val="22"/>
          <w:szCs w:val="22"/>
        </w:rPr>
        <w:t>User Management</w:t>
      </w:r>
    </w:p>
    <w:p w14:paraId="5B8100F4" w14:textId="6CCD3BFB" w:rsidR="00827D83" w:rsidRPr="00B3081B" w:rsidRDefault="00827D83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b/>
          <w:bCs/>
          <w:sz w:val="22"/>
          <w:szCs w:val="22"/>
        </w:rPr>
      </w:pPr>
      <w:r w:rsidRPr="00B3081B">
        <w:rPr>
          <w:rFonts w:ascii="Taub Sans" w:hAnsi="Taub Sans"/>
          <w:sz w:val="22"/>
          <w:szCs w:val="22"/>
        </w:rPr>
        <w:t>Data Table Management</w:t>
      </w:r>
    </w:p>
    <w:p w14:paraId="10103186" w14:textId="77777777" w:rsidR="00E64938" w:rsidRPr="00843BAE" w:rsidRDefault="00E64938" w:rsidP="00E64938">
      <w:pPr>
        <w:tabs>
          <w:tab w:val="left" w:pos="2129"/>
        </w:tabs>
        <w:ind w:left="-630"/>
        <w:rPr>
          <w:rFonts w:ascii="Taub Sans" w:hAnsi="Taub Sans"/>
          <w:u w:val="single"/>
        </w:rPr>
      </w:pPr>
      <w:r w:rsidRPr="00843BAE">
        <w:rPr>
          <w:rFonts w:ascii="Taub Sans" w:hAnsi="Taub Sans"/>
          <w:u w:val="single"/>
        </w:rPr>
        <w:t>Completed Features</w:t>
      </w:r>
    </w:p>
    <w:p w14:paraId="2019C970" w14:textId="4064D844" w:rsidR="00E64938" w:rsidRDefault="00B3081B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sz w:val="22"/>
          <w:szCs w:val="22"/>
        </w:rPr>
      </w:pPr>
      <w:r>
        <w:rPr>
          <w:rFonts w:ascii="Taub Sans" w:hAnsi="Taub Sans"/>
          <w:sz w:val="22"/>
          <w:szCs w:val="22"/>
        </w:rPr>
        <w:t>Administrator Dashboard</w:t>
      </w:r>
    </w:p>
    <w:p w14:paraId="3E75BEC4" w14:textId="06F1B246" w:rsidR="00B3081B" w:rsidRDefault="00B3081B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sz w:val="22"/>
          <w:szCs w:val="22"/>
        </w:rPr>
      </w:pPr>
      <w:r>
        <w:rPr>
          <w:rFonts w:ascii="Taub Sans" w:hAnsi="Taub Sans"/>
          <w:sz w:val="22"/>
          <w:szCs w:val="22"/>
        </w:rPr>
        <w:t>User Management</w:t>
      </w:r>
    </w:p>
    <w:p w14:paraId="16F8FBCD" w14:textId="1F77A06A" w:rsidR="00B3081B" w:rsidRDefault="00B3081B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sz w:val="22"/>
          <w:szCs w:val="22"/>
        </w:rPr>
      </w:pPr>
      <w:r>
        <w:rPr>
          <w:rFonts w:ascii="Taub Sans" w:hAnsi="Taub Sans"/>
          <w:sz w:val="22"/>
          <w:szCs w:val="22"/>
        </w:rPr>
        <w:t>Data Table Management</w:t>
      </w:r>
    </w:p>
    <w:p w14:paraId="6DDDF038" w14:textId="07A9530B" w:rsidR="00562F6C" w:rsidRDefault="00562F6C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sz w:val="22"/>
          <w:szCs w:val="22"/>
        </w:rPr>
      </w:pPr>
      <w:r>
        <w:rPr>
          <w:rFonts w:ascii="Taub Sans" w:hAnsi="Taub Sans"/>
          <w:sz w:val="22"/>
          <w:szCs w:val="22"/>
        </w:rPr>
        <w:t>App Component</w:t>
      </w:r>
    </w:p>
    <w:p w14:paraId="03E41236" w14:textId="6580EF80" w:rsidR="00562F6C" w:rsidRDefault="00562F6C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sz w:val="22"/>
          <w:szCs w:val="22"/>
        </w:rPr>
      </w:pPr>
      <w:r>
        <w:rPr>
          <w:rFonts w:ascii="Taub Sans" w:hAnsi="Taub Sans"/>
          <w:sz w:val="22"/>
          <w:szCs w:val="22"/>
        </w:rPr>
        <w:t>Registration</w:t>
      </w:r>
    </w:p>
    <w:p w14:paraId="6F753268" w14:textId="43D92090" w:rsidR="00562F6C" w:rsidRDefault="00562F6C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sz w:val="22"/>
          <w:szCs w:val="22"/>
        </w:rPr>
      </w:pPr>
      <w:r>
        <w:rPr>
          <w:rFonts w:ascii="Taub Sans" w:hAnsi="Taub Sans"/>
          <w:sz w:val="22"/>
          <w:szCs w:val="22"/>
        </w:rPr>
        <w:t>Login</w:t>
      </w:r>
    </w:p>
    <w:p w14:paraId="02200115" w14:textId="4293E04D" w:rsidR="00562F6C" w:rsidRDefault="00562F6C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sz w:val="22"/>
          <w:szCs w:val="22"/>
        </w:rPr>
      </w:pPr>
      <w:r>
        <w:rPr>
          <w:rFonts w:ascii="Taub Sans" w:hAnsi="Taub Sans"/>
          <w:sz w:val="22"/>
          <w:szCs w:val="22"/>
        </w:rPr>
        <w:t>Job Search</w:t>
      </w:r>
    </w:p>
    <w:p w14:paraId="217D3389" w14:textId="0C7447DB" w:rsidR="00562F6C" w:rsidRDefault="00562F6C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sz w:val="22"/>
          <w:szCs w:val="22"/>
        </w:rPr>
      </w:pPr>
      <w:r>
        <w:rPr>
          <w:rFonts w:ascii="Taub Sans" w:hAnsi="Taub Sans"/>
          <w:sz w:val="22"/>
          <w:szCs w:val="22"/>
        </w:rPr>
        <w:t>Hiring Manager Dashboard</w:t>
      </w:r>
    </w:p>
    <w:p w14:paraId="556DF68B" w14:textId="4F97F24B" w:rsidR="00562F6C" w:rsidRDefault="00562F6C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sz w:val="22"/>
          <w:szCs w:val="22"/>
        </w:rPr>
      </w:pPr>
      <w:r>
        <w:rPr>
          <w:rFonts w:ascii="Taub Sans" w:hAnsi="Taub Sans"/>
          <w:sz w:val="22"/>
          <w:szCs w:val="22"/>
        </w:rPr>
        <w:t>Job Listing Create / Edit</w:t>
      </w:r>
    </w:p>
    <w:p w14:paraId="3F48A524" w14:textId="4AC403AF" w:rsidR="00562F6C" w:rsidRDefault="00562F6C" w:rsidP="00E64938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sz w:val="22"/>
          <w:szCs w:val="22"/>
        </w:rPr>
      </w:pPr>
      <w:r>
        <w:rPr>
          <w:rFonts w:ascii="Taub Sans" w:hAnsi="Taub Sans"/>
          <w:sz w:val="22"/>
          <w:szCs w:val="22"/>
        </w:rPr>
        <w:t>Candidate Dashboard</w:t>
      </w:r>
    </w:p>
    <w:p w14:paraId="45FF7C50" w14:textId="698792B5" w:rsidR="00562F6C" w:rsidRPr="00562F6C" w:rsidRDefault="00562F6C" w:rsidP="00562F6C">
      <w:pPr>
        <w:pStyle w:val="ListParagraph"/>
        <w:numPr>
          <w:ilvl w:val="0"/>
          <w:numId w:val="1"/>
        </w:numPr>
        <w:tabs>
          <w:tab w:val="left" w:pos="2129"/>
        </w:tabs>
        <w:rPr>
          <w:rFonts w:ascii="Taub Sans" w:hAnsi="Taub Sans"/>
          <w:sz w:val="22"/>
          <w:szCs w:val="22"/>
        </w:rPr>
      </w:pPr>
      <w:r>
        <w:rPr>
          <w:rFonts w:ascii="Taub Sans" w:hAnsi="Taub Sans"/>
          <w:sz w:val="22"/>
          <w:szCs w:val="22"/>
        </w:rPr>
        <w:t>Job Application Create / Edit</w:t>
      </w:r>
    </w:p>
    <w:p w14:paraId="321CD391" w14:textId="399466B7" w:rsidR="00E64938" w:rsidRDefault="00E64938" w:rsidP="00562F6C">
      <w:pPr>
        <w:tabs>
          <w:tab w:val="left" w:pos="2129"/>
        </w:tabs>
        <w:ind w:left="-630"/>
        <w:rPr>
          <w:rFonts w:ascii="Taub Sans" w:hAnsi="Taub Sans"/>
          <w:u w:val="single"/>
        </w:rPr>
      </w:pPr>
      <w:r w:rsidRPr="00843BAE">
        <w:rPr>
          <w:rFonts w:ascii="Taub Sans" w:hAnsi="Taub Sans"/>
          <w:u w:val="single"/>
        </w:rPr>
        <w:t>Incomplete Features</w:t>
      </w:r>
    </w:p>
    <w:p w14:paraId="52131DE9" w14:textId="031B1262" w:rsidR="00562F6C" w:rsidRPr="00562F6C" w:rsidRDefault="00562F6C" w:rsidP="00562F6C">
      <w:pPr>
        <w:pStyle w:val="ListParagraph"/>
        <w:numPr>
          <w:ilvl w:val="0"/>
          <w:numId w:val="3"/>
        </w:numPr>
        <w:tabs>
          <w:tab w:val="left" w:pos="2129"/>
        </w:tabs>
        <w:rPr>
          <w:rFonts w:ascii="Taub Sans" w:hAnsi="Taub Sans"/>
          <w:sz w:val="22"/>
          <w:szCs w:val="22"/>
        </w:rPr>
      </w:pPr>
      <w:r>
        <w:rPr>
          <w:rFonts w:ascii="Taub Sans" w:hAnsi="Taub Sans"/>
          <w:sz w:val="22"/>
          <w:szCs w:val="22"/>
        </w:rPr>
        <w:t>None</w:t>
      </w:r>
    </w:p>
    <w:p w14:paraId="72249B42" w14:textId="77777777" w:rsidR="00E64938" w:rsidRDefault="00E64938" w:rsidP="00993874">
      <w:pPr>
        <w:tabs>
          <w:tab w:val="left" w:pos="2129"/>
        </w:tabs>
        <w:ind w:left="-630"/>
        <w:rPr>
          <w:rFonts w:ascii="Taub Sans" w:hAnsi="Taub Sans"/>
          <w:b/>
          <w:bCs/>
        </w:rPr>
      </w:pPr>
    </w:p>
    <w:p w14:paraId="1F9D7DBD" w14:textId="5B246E13" w:rsidR="00E64938" w:rsidRPr="000F3C72" w:rsidRDefault="00E64938" w:rsidP="000F3C72">
      <w:pPr>
        <w:pBdr>
          <w:bottom w:val="single" w:sz="4" w:space="1" w:color="auto"/>
        </w:pBdr>
        <w:tabs>
          <w:tab w:val="left" w:pos="2129"/>
        </w:tabs>
        <w:spacing w:after="120"/>
        <w:ind w:left="-630"/>
        <w:rPr>
          <w:rFonts w:ascii="Taub Sans" w:hAnsi="Taub Sans"/>
          <w:b/>
          <w:bCs/>
          <w:sz w:val="28"/>
          <w:szCs w:val="28"/>
        </w:rPr>
      </w:pPr>
      <w:r w:rsidRPr="000F3C72">
        <w:rPr>
          <w:rFonts w:ascii="Taub Sans" w:hAnsi="Taub Sans"/>
          <w:b/>
          <w:bCs/>
          <w:sz w:val="28"/>
          <w:szCs w:val="28"/>
        </w:rPr>
        <w:t>Instructions</w:t>
      </w:r>
    </w:p>
    <w:p w14:paraId="4C1EE6ED" w14:textId="77777777" w:rsidR="00E64938" w:rsidRDefault="00E64938" w:rsidP="00993874">
      <w:pPr>
        <w:tabs>
          <w:tab w:val="left" w:pos="2129"/>
        </w:tabs>
        <w:ind w:left="-630"/>
        <w:rPr>
          <w:rFonts w:ascii="Taub Sans" w:hAnsi="Taub Sans"/>
          <w:b/>
          <w:bCs/>
        </w:rPr>
      </w:pPr>
    </w:p>
    <w:p w14:paraId="58DA79C3" w14:textId="5E43C659" w:rsidR="00E64938" w:rsidRPr="000F3C72" w:rsidRDefault="00E64938" w:rsidP="000F3C72">
      <w:pPr>
        <w:pBdr>
          <w:bottom w:val="single" w:sz="4" w:space="1" w:color="auto"/>
        </w:pBdr>
        <w:tabs>
          <w:tab w:val="left" w:pos="2129"/>
        </w:tabs>
        <w:spacing w:after="120"/>
        <w:ind w:left="-630"/>
        <w:rPr>
          <w:rFonts w:ascii="Taub Sans" w:hAnsi="Taub Sans"/>
          <w:b/>
          <w:bCs/>
          <w:sz w:val="28"/>
          <w:szCs w:val="28"/>
        </w:rPr>
      </w:pPr>
      <w:r w:rsidRPr="000F3C72">
        <w:rPr>
          <w:rFonts w:ascii="Taub Sans" w:hAnsi="Taub Sans"/>
          <w:b/>
          <w:bCs/>
          <w:sz w:val="28"/>
          <w:szCs w:val="28"/>
        </w:rPr>
        <w:t>Personal Experience</w:t>
      </w:r>
    </w:p>
    <w:p w14:paraId="5263C9AC" w14:textId="77777777" w:rsidR="00211DF2" w:rsidRDefault="00211DF2" w:rsidP="00993874">
      <w:pPr>
        <w:tabs>
          <w:tab w:val="left" w:pos="2129"/>
        </w:tabs>
        <w:ind w:left="-630"/>
      </w:pPr>
    </w:p>
    <w:p w14:paraId="593C9C42" w14:textId="77777777" w:rsidR="00211DF2" w:rsidRDefault="00211DF2" w:rsidP="00993874">
      <w:pPr>
        <w:tabs>
          <w:tab w:val="left" w:pos="2129"/>
        </w:tabs>
        <w:ind w:left="-630"/>
      </w:pPr>
    </w:p>
    <w:p w14:paraId="0543627A" w14:textId="77777777" w:rsidR="00211DF2" w:rsidRDefault="00211DF2" w:rsidP="00993874">
      <w:pPr>
        <w:tabs>
          <w:tab w:val="left" w:pos="2129"/>
        </w:tabs>
        <w:ind w:left="-630"/>
      </w:pPr>
    </w:p>
    <w:p w14:paraId="05259547" w14:textId="77777777" w:rsidR="00211DF2" w:rsidRDefault="00211DF2" w:rsidP="00993874">
      <w:pPr>
        <w:tabs>
          <w:tab w:val="left" w:pos="2129"/>
        </w:tabs>
        <w:ind w:left="-630"/>
      </w:pPr>
    </w:p>
    <w:sectPr w:rsidR="00211DF2" w:rsidSect="00E64938">
      <w:footerReference w:type="default" r:id="rId10"/>
      <w:pgSz w:w="12240" w:h="15840"/>
      <w:pgMar w:top="851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6F08A" w14:textId="77777777" w:rsidR="00E64938" w:rsidRDefault="00E64938" w:rsidP="00211DF2">
      <w:r>
        <w:separator/>
      </w:r>
    </w:p>
  </w:endnote>
  <w:endnote w:type="continuationSeparator" w:id="0">
    <w:p w14:paraId="2B5CA788" w14:textId="77777777" w:rsidR="00E64938" w:rsidRDefault="00E64938" w:rsidP="00211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charset w:val="4D"/>
    <w:family w:val="auto"/>
    <w:pitch w:val="default"/>
    <w:sig w:usb0="00000003" w:usb1="00000000" w:usb2="00000000" w:usb3="00000000" w:csb0="00000001" w:csb1="00000000"/>
  </w:font>
  <w:font w:name="Taub Sans">
    <w:panose1 w:val="00000000000000000000"/>
    <w:charset w:val="00"/>
    <w:family w:val="auto"/>
    <w:pitch w:val="variable"/>
    <w:sig w:usb0="A000003F" w:usb1="5000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8C70B" w14:textId="77777777" w:rsidR="00993874" w:rsidRDefault="008D0AB9">
    <w:pPr>
      <w:pStyle w:val="Foot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91F02FE" wp14:editId="75C2AC80">
          <wp:simplePos x="0" y="0"/>
          <wp:positionH relativeFrom="column">
            <wp:posOffset>-927623</wp:posOffset>
          </wp:positionH>
          <wp:positionV relativeFrom="paragraph">
            <wp:posOffset>64770</wp:posOffset>
          </wp:positionV>
          <wp:extent cx="7771724" cy="558800"/>
          <wp:effectExtent l="0" t="0" r="127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DP Letterhead 2 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24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F2816" w14:textId="77777777" w:rsidR="00E64938" w:rsidRDefault="00E64938" w:rsidP="00211DF2">
      <w:r>
        <w:separator/>
      </w:r>
    </w:p>
  </w:footnote>
  <w:footnote w:type="continuationSeparator" w:id="0">
    <w:p w14:paraId="7E73D122" w14:textId="77777777" w:rsidR="00E64938" w:rsidRDefault="00E64938" w:rsidP="00211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C1909"/>
    <w:multiLevelType w:val="hybridMultilevel"/>
    <w:tmpl w:val="84AE8C68"/>
    <w:lvl w:ilvl="0" w:tplc="08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1E96188C"/>
    <w:multiLevelType w:val="hybridMultilevel"/>
    <w:tmpl w:val="D7485F26"/>
    <w:lvl w:ilvl="0" w:tplc="08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73E3232D"/>
    <w:multiLevelType w:val="hybridMultilevel"/>
    <w:tmpl w:val="5A864650"/>
    <w:lvl w:ilvl="0" w:tplc="08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885411209">
    <w:abstractNumId w:val="0"/>
  </w:num>
  <w:num w:numId="2" w16cid:durableId="2047555943">
    <w:abstractNumId w:val="2"/>
  </w:num>
  <w:num w:numId="3" w16cid:durableId="90788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grammar="clean"/>
  <w:attachedTemplate r:id="rId1"/>
  <w:defaultTabStop w:val="720"/>
  <w:characterSpacingControl w:val="doNotCompress"/>
  <w:hdrShapeDefaults>
    <o:shapedefaults v:ext="edit" spidmax="2050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38"/>
    <w:rsid w:val="000E2878"/>
    <w:rsid w:val="000F3C72"/>
    <w:rsid w:val="0011443D"/>
    <w:rsid w:val="00195177"/>
    <w:rsid w:val="00211DF2"/>
    <w:rsid w:val="00212AE3"/>
    <w:rsid w:val="0022280D"/>
    <w:rsid w:val="0029351C"/>
    <w:rsid w:val="002B7776"/>
    <w:rsid w:val="003449F0"/>
    <w:rsid w:val="003C0247"/>
    <w:rsid w:val="003E3970"/>
    <w:rsid w:val="004D78A3"/>
    <w:rsid w:val="005163C7"/>
    <w:rsid w:val="00521792"/>
    <w:rsid w:val="00562F6C"/>
    <w:rsid w:val="006E7019"/>
    <w:rsid w:val="007337F6"/>
    <w:rsid w:val="00747B53"/>
    <w:rsid w:val="00757A7F"/>
    <w:rsid w:val="007C40C7"/>
    <w:rsid w:val="00827D83"/>
    <w:rsid w:val="00843BAE"/>
    <w:rsid w:val="008455BF"/>
    <w:rsid w:val="00861FD1"/>
    <w:rsid w:val="008D0AB9"/>
    <w:rsid w:val="00986825"/>
    <w:rsid w:val="00993874"/>
    <w:rsid w:val="00B1036E"/>
    <w:rsid w:val="00B3081B"/>
    <w:rsid w:val="00B43ECE"/>
    <w:rsid w:val="00B63A07"/>
    <w:rsid w:val="00B70255"/>
    <w:rsid w:val="00C159BC"/>
    <w:rsid w:val="00C4350A"/>
    <w:rsid w:val="00CD2C74"/>
    <w:rsid w:val="00CD5AB3"/>
    <w:rsid w:val="00E64938"/>
    <w:rsid w:val="00EE35F3"/>
    <w:rsid w:val="00F205E9"/>
    <w:rsid w:val="00F7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2"/>
    </o:shapelayout>
  </w:shapeDefaults>
  <w:decimalSymbol w:val="."/>
  <w:listSeparator w:val=","/>
  <w14:docId w14:val="2EB4C410"/>
  <w15:chartTrackingRefBased/>
  <w15:docId w15:val="{0738CF1E-2C12-47C8-A68A-8601B5F8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1443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211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DF2"/>
  </w:style>
  <w:style w:type="paragraph" w:styleId="Footer">
    <w:name w:val="footer"/>
    <w:basedOn w:val="Normal"/>
    <w:link w:val="FooterChar"/>
    <w:uiPriority w:val="99"/>
    <w:unhideWhenUsed/>
    <w:rsid w:val="00211D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DF2"/>
  </w:style>
  <w:style w:type="paragraph" w:styleId="ListParagraph">
    <w:name w:val="List Paragraph"/>
    <w:basedOn w:val="Normal"/>
    <w:uiPriority w:val="34"/>
    <w:qFormat/>
    <w:rsid w:val="00E64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adponlinegbr.sharepoint.com/sites/Branding/Templates/FY24%20Letterhead%20Option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ad5bc1-6a1b-4e6f-8806-38bfb2f53e4b">
      <Terms xmlns="http://schemas.microsoft.com/office/infopath/2007/PartnerControls"/>
    </lcf76f155ced4ddcb4097134ff3c332f>
    <TaxCatchAll xmlns="1f189f0f-b986-49ed-8bc7-0eea60465f0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A6E3DDAB2FC540B37280C02BA605FD" ma:contentTypeVersion="11" ma:contentTypeDescription="Create a new document." ma:contentTypeScope="" ma:versionID="fd26597a40ad6233a22a4cfe6ca04744">
  <xsd:schema xmlns:xsd="http://www.w3.org/2001/XMLSchema" xmlns:xs="http://www.w3.org/2001/XMLSchema" xmlns:p="http://schemas.microsoft.com/office/2006/metadata/properties" xmlns:ns2="82ad5bc1-6a1b-4e6f-8806-38bfb2f53e4b" xmlns:ns3="1f189f0f-b986-49ed-8bc7-0eea60465f05" targetNamespace="http://schemas.microsoft.com/office/2006/metadata/properties" ma:root="true" ma:fieldsID="f638ea4a45f37c96fc8fec33e82301a5" ns2:_="" ns3:_="">
    <xsd:import namespace="82ad5bc1-6a1b-4e6f-8806-38bfb2f53e4b"/>
    <xsd:import namespace="1f189f0f-b986-49ed-8bc7-0eea60465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d5bc1-6a1b-4e6f-8806-38bfb2f53e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22d4545-f9e6-4b25-af84-bb675b520e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89f0f-b986-49ed-8bc7-0eea60465f0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b033185-39c1-444e-a49e-fa038b8313eb}" ma:internalName="TaxCatchAll" ma:showField="CatchAllData" ma:web="1f189f0f-b986-49ed-8bc7-0eea60465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FEFDC7-73AE-40B6-A83B-7C5A3E1AF6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239799-EA16-46E8-91C7-56545AA30B6C}">
  <ds:schemaRefs>
    <ds:schemaRef ds:uri="http://schemas.microsoft.com/office/2006/metadata/properties"/>
    <ds:schemaRef ds:uri="http://schemas.microsoft.com/office/infopath/2007/PartnerControls"/>
    <ds:schemaRef ds:uri="82ad5bc1-6a1b-4e6f-8806-38bfb2f53e4b"/>
    <ds:schemaRef ds:uri="1f189f0f-b986-49ed-8bc7-0eea60465f05"/>
  </ds:schemaRefs>
</ds:datastoreItem>
</file>

<file path=customXml/itemProps3.xml><?xml version="1.0" encoding="utf-8"?>
<ds:datastoreItem xmlns:ds="http://schemas.openxmlformats.org/officeDocument/2006/customXml" ds:itemID="{9964A215-130F-4432-9EBA-3E8FFA0E7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d5bc1-6a1b-4e6f-8806-38bfb2f53e4b"/>
    <ds:schemaRef ds:uri="1f189f0f-b986-49ed-8bc7-0eea60465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FY24%20Letterhead%20Option%202.dotx</Template>
  <TotalTime>31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Matt (ESI)</dc:creator>
  <cp:keywords/>
  <dc:description/>
  <cp:lastModifiedBy>Sullivan, Matt (ESI)</cp:lastModifiedBy>
  <cp:revision>18</cp:revision>
  <dcterms:created xsi:type="dcterms:W3CDTF">2024-10-16T14:19:00Z</dcterms:created>
  <dcterms:modified xsi:type="dcterms:W3CDTF">2024-10-22T15:05:00Z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0x010100CAA6E3DDAB2FC540B37280C02BA605FD</vt:lpwstr>
  </property>
</Properties>
</file>